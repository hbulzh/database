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E43" w:rsidRDefault="006B3E43" w:rsidP="006B3E43">
      <w:pPr>
        <w:ind w:left="31680" w:firstLine="31680"/>
        <w:jc w:val="center"/>
        <w:rPr>
          <w:rFonts w:cs="Times New Roman"/>
          <w:sz w:val="28"/>
          <w:szCs w:val="28"/>
        </w:rPr>
      </w:pPr>
      <w:r w:rsidRPr="00AE1AEF">
        <w:rPr>
          <w:rFonts w:cs="宋体" w:hint="eastAsia"/>
          <w:sz w:val="28"/>
          <w:szCs w:val="28"/>
        </w:rPr>
        <w:t>实验</w:t>
      </w:r>
      <w:r>
        <w:rPr>
          <w:sz w:val="28"/>
          <w:szCs w:val="28"/>
        </w:rPr>
        <w:t>3</w:t>
      </w:r>
      <w:r w:rsidRPr="00AE1AEF"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连接</w:t>
      </w:r>
      <w:r w:rsidRPr="00AE1AEF">
        <w:rPr>
          <w:rFonts w:cs="宋体" w:hint="eastAsia"/>
          <w:sz w:val="28"/>
          <w:szCs w:val="28"/>
        </w:rPr>
        <w:t>查询</w:t>
      </w:r>
      <w:r>
        <w:rPr>
          <w:rFonts w:cs="宋体" w:hint="eastAsia"/>
          <w:sz w:val="28"/>
          <w:szCs w:val="28"/>
        </w:rPr>
        <w:t>和嵌套查询</w:t>
      </w:r>
      <w:r w:rsidRPr="00AE1AEF">
        <w:rPr>
          <w:sz w:val="28"/>
          <w:szCs w:val="28"/>
        </w:rPr>
        <w:t xml:space="preserve">   </w:t>
      </w:r>
    </w:p>
    <w:p w:rsidR="006B3E43" w:rsidRPr="006D5BCC" w:rsidRDefault="006B3E43" w:rsidP="00C93E98">
      <w:pPr>
        <w:ind w:leftChars="0" w:left="71" w:firstLineChars="0" w:firstLine="0"/>
        <w:rPr>
          <w:rFonts w:cs="Times New Roman"/>
          <w:sz w:val="24"/>
          <w:szCs w:val="24"/>
        </w:rPr>
      </w:pPr>
      <w:r w:rsidRPr="00DA6E73">
        <w:rPr>
          <w:rFonts w:cs="宋体" w:hint="eastAsia"/>
          <w:sz w:val="24"/>
          <w:szCs w:val="24"/>
        </w:rPr>
        <w:t>班级</w:t>
      </w:r>
      <w:r w:rsidRPr="00DA6E73">
        <w:rPr>
          <w:sz w:val="24"/>
          <w:szCs w:val="24"/>
        </w:rPr>
        <w:t>:</w:t>
      </w:r>
      <w:r w:rsidRPr="00DA6E73">
        <w:rPr>
          <w:sz w:val="24"/>
          <w:szCs w:val="24"/>
          <w:u w:val="single"/>
        </w:rPr>
        <w:t xml:space="preserve">           </w:t>
      </w:r>
      <w:r w:rsidRPr="00DA6E73">
        <w:rPr>
          <w:sz w:val="24"/>
          <w:szCs w:val="24"/>
        </w:rPr>
        <w:t xml:space="preserve">      </w:t>
      </w:r>
      <w:r w:rsidRPr="00DA6E73">
        <w:rPr>
          <w:rFonts w:cs="宋体" w:hint="eastAsia"/>
          <w:sz w:val="24"/>
          <w:szCs w:val="24"/>
        </w:rPr>
        <w:t>学号</w:t>
      </w:r>
      <w:r w:rsidRPr="00DA6E73">
        <w:rPr>
          <w:sz w:val="24"/>
          <w:szCs w:val="24"/>
        </w:rPr>
        <w:t>:</w:t>
      </w:r>
      <w:r w:rsidRPr="00DA6E73">
        <w:rPr>
          <w:sz w:val="24"/>
          <w:szCs w:val="24"/>
          <w:u w:val="single"/>
        </w:rPr>
        <w:t xml:space="preserve">               </w:t>
      </w:r>
      <w:r w:rsidRPr="00DA6E73">
        <w:rPr>
          <w:sz w:val="24"/>
          <w:szCs w:val="24"/>
        </w:rPr>
        <w:t xml:space="preserve">       </w:t>
      </w:r>
      <w:r w:rsidRPr="00DA6E73">
        <w:rPr>
          <w:rFonts w:cs="宋体" w:hint="eastAsia"/>
          <w:sz w:val="24"/>
          <w:szCs w:val="24"/>
        </w:rPr>
        <w:t>姓名</w:t>
      </w:r>
      <w:r w:rsidRPr="00DA6E73">
        <w:rPr>
          <w:sz w:val="24"/>
          <w:szCs w:val="24"/>
        </w:rPr>
        <w:t>:</w:t>
      </w:r>
      <w:r w:rsidRPr="00DA6E73">
        <w:rPr>
          <w:sz w:val="24"/>
          <w:szCs w:val="24"/>
          <w:u w:val="single"/>
        </w:rPr>
        <w:t xml:space="preserve">          </w:t>
      </w:r>
      <w:r>
        <w:rPr>
          <w:sz w:val="24"/>
          <w:szCs w:val="24"/>
          <w:u w:val="single"/>
        </w:rPr>
        <w:t xml:space="preserve">     </w:t>
      </w:r>
    </w:p>
    <w:p w:rsidR="006B3E43" w:rsidRPr="006D5BCC" w:rsidRDefault="006B3E43" w:rsidP="00CF277E">
      <w:pPr>
        <w:ind w:leftChars="1" w:left="31680" w:hangingChars="29" w:firstLine="31680"/>
        <w:rPr>
          <w:sz w:val="24"/>
          <w:szCs w:val="24"/>
        </w:rPr>
      </w:pPr>
      <w:r w:rsidRPr="006D5BCC">
        <w:rPr>
          <w:rFonts w:cs="宋体" w:hint="eastAsia"/>
          <w:sz w:val="24"/>
          <w:szCs w:val="24"/>
        </w:rPr>
        <w:t>实验目的：</w:t>
      </w:r>
      <w:r w:rsidRPr="006D5BCC">
        <w:rPr>
          <w:sz w:val="24"/>
          <w:szCs w:val="24"/>
        </w:rPr>
        <w:t xml:space="preserve">  </w:t>
      </w:r>
    </w:p>
    <w:p w:rsidR="006B3E43" w:rsidRDefault="006B3E43" w:rsidP="00CF277E">
      <w:pPr>
        <w:ind w:leftChars="1" w:left="31680" w:hangingChars="29" w:firstLine="31680"/>
        <w:rPr>
          <w:rFonts w:cs="Times New Roman"/>
          <w:sz w:val="24"/>
          <w:szCs w:val="24"/>
        </w:rPr>
      </w:pPr>
      <w:r w:rsidRPr="00FA4386">
        <w:rPr>
          <w:sz w:val="24"/>
          <w:szCs w:val="24"/>
        </w:rPr>
        <w:t>1</w:t>
      </w:r>
      <w:r w:rsidRPr="00FA4386">
        <w:rPr>
          <w:rFonts w:cs="宋体" w:hint="eastAsia"/>
          <w:sz w:val="24"/>
          <w:szCs w:val="24"/>
        </w:rPr>
        <w:t>．熟练掌握</w:t>
      </w:r>
      <w:r w:rsidRPr="00FA4386">
        <w:rPr>
          <w:sz w:val="24"/>
          <w:szCs w:val="24"/>
        </w:rPr>
        <w:t>SQL Server</w:t>
      </w:r>
      <w:r w:rsidRPr="00FA4386">
        <w:rPr>
          <w:rFonts w:cs="宋体" w:hint="eastAsia"/>
          <w:sz w:val="24"/>
          <w:szCs w:val="24"/>
        </w:rPr>
        <w:t>查询分析器的使用方法，加深对标准</w:t>
      </w:r>
      <w:r w:rsidRPr="00FA4386">
        <w:rPr>
          <w:sz w:val="24"/>
          <w:szCs w:val="24"/>
        </w:rPr>
        <w:t>SQL</w:t>
      </w:r>
      <w:r w:rsidRPr="00FA4386">
        <w:rPr>
          <w:rFonts w:cs="宋体" w:hint="eastAsia"/>
          <w:sz w:val="24"/>
          <w:szCs w:val="24"/>
        </w:rPr>
        <w:t>查询语句的理解。</w:t>
      </w:r>
      <w:r w:rsidRPr="00FA4386">
        <w:rPr>
          <w:sz w:val="24"/>
          <w:szCs w:val="24"/>
        </w:rPr>
        <w:t xml:space="preserve"> </w:t>
      </w:r>
    </w:p>
    <w:p w:rsidR="006B3E43" w:rsidRDefault="006B3E43" w:rsidP="00CF277E">
      <w:pPr>
        <w:ind w:leftChars="1" w:left="31680" w:hangingChars="29" w:firstLine="31680"/>
        <w:rPr>
          <w:rFonts w:cs="Times New Roman"/>
          <w:sz w:val="24"/>
          <w:szCs w:val="24"/>
        </w:rPr>
      </w:pPr>
      <w:r w:rsidRPr="00FA4386">
        <w:rPr>
          <w:sz w:val="24"/>
          <w:szCs w:val="24"/>
        </w:rPr>
        <w:t>2</w:t>
      </w:r>
      <w:r w:rsidRPr="00FA4386">
        <w:rPr>
          <w:rFonts w:cs="宋体" w:hint="eastAsia"/>
          <w:sz w:val="24"/>
          <w:szCs w:val="24"/>
        </w:rPr>
        <w:t>．熟练掌握简单表的数据连接查询</w:t>
      </w:r>
      <w:r>
        <w:rPr>
          <w:rFonts w:cs="宋体" w:hint="eastAsia"/>
          <w:sz w:val="24"/>
          <w:szCs w:val="24"/>
        </w:rPr>
        <w:t>和嵌套查询</w:t>
      </w:r>
      <w:r w:rsidRPr="00FA4386">
        <w:rPr>
          <w:rFonts w:cs="宋体" w:hint="eastAsia"/>
          <w:sz w:val="24"/>
          <w:szCs w:val="24"/>
        </w:rPr>
        <w:t>的操作方法。</w:t>
      </w:r>
      <w:r w:rsidRPr="00FA4386">
        <w:rPr>
          <w:sz w:val="24"/>
          <w:szCs w:val="24"/>
        </w:rPr>
        <w:t xml:space="preserve"> </w:t>
      </w:r>
    </w:p>
    <w:p w:rsidR="006B3E43" w:rsidRPr="006D5BCC" w:rsidRDefault="006B3E43" w:rsidP="00CF277E">
      <w:pPr>
        <w:ind w:leftChars="1" w:left="31680" w:hangingChars="29" w:firstLine="31680"/>
        <w:rPr>
          <w:rFonts w:cs="Times New Roman"/>
          <w:sz w:val="24"/>
          <w:szCs w:val="24"/>
        </w:rPr>
      </w:pPr>
      <w:r w:rsidRPr="006D5BCC">
        <w:rPr>
          <w:rFonts w:cs="宋体" w:hint="eastAsia"/>
          <w:sz w:val="24"/>
          <w:szCs w:val="24"/>
        </w:rPr>
        <w:t>实验内容：</w:t>
      </w:r>
    </w:p>
    <w:p w:rsidR="006B3E43" w:rsidRDefault="006B3E43" w:rsidP="00CF277E">
      <w:pPr>
        <w:ind w:leftChars="1" w:left="31680" w:hangingChars="29" w:firstLine="31680"/>
        <w:rPr>
          <w:rFonts w:cs="Times New Roman"/>
          <w:sz w:val="24"/>
          <w:szCs w:val="24"/>
        </w:rPr>
      </w:pPr>
      <w:r w:rsidRPr="00FA4386">
        <w:rPr>
          <w:rFonts w:cs="宋体" w:hint="eastAsia"/>
          <w:sz w:val="24"/>
          <w:szCs w:val="24"/>
        </w:rPr>
        <w:t>创建教学管理数据库</w:t>
      </w:r>
      <w:r>
        <w:rPr>
          <w:rFonts w:cs="宋体" w:hint="eastAsia"/>
          <w:sz w:val="24"/>
          <w:szCs w:val="24"/>
        </w:rPr>
        <w:t>“</w:t>
      </w:r>
      <w:r w:rsidRPr="00FA4386">
        <w:rPr>
          <w:sz w:val="24"/>
          <w:szCs w:val="24"/>
        </w:rPr>
        <w:t>JXGL</w:t>
      </w:r>
      <w:r>
        <w:rPr>
          <w:rFonts w:cs="宋体" w:hint="eastAsia"/>
          <w:sz w:val="24"/>
          <w:szCs w:val="24"/>
        </w:rPr>
        <w:t>”</w:t>
      </w:r>
      <w:r w:rsidRPr="00FA4386">
        <w:rPr>
          <w:rFonts w:cs="宋体" w:hint="eastAsia"/>
          <w:sz w:val="24"/>
          <w:szCs w:val="24"/>
        </w:rPr>
        <w:t>，</w:t>
      </w:r>
      <w:r>
        <w:rPr>
          <w:rFonts w:cs="宋体" w:hint="eastAsia"/>
          <w:sz w:val="24"/>
          <w:szCs w:val="24"/>
        </w:rPr>
        <w:t>在“</w:t>
      </w:r>
      <w:r w:rsidRPr="00FA4386">
        <w:rPr>
          <w:sz w:val="24"/>
          <w:szCs w:val="24"/>
        </w:rPr>
        <w:t>JXGL</w:t>
      </w:r>
      <w:r>
        <w:rPr>
          <w:rFonts w:cs="宋体" w:hint="eastAsia"/>
          <w:sz w:val="24"/>
          <w:szCs w:val="24"/>
        </w:rPr>
        <w:t>”数据库中创建</w:t>
      </w:r>
      <w:r>
        <w:rPr>
          <w:sz w:val="24"/>
          <w:szCs w:val="24"/>
        </w:rPr>
        <w:t>3-2</w:t>
      </w:r>
      <w:r>
        <w:rPr>
          <w:rFonts w:cs="宋体" w:hint="eastAsia"/>
          <w:sz w:val="24"/>
          <w:szCs w:val="24"/>
        </w:rPr>
        <w:t>中的三张表并添加数据，实现数据</w:t>
      </w:r>
      <w:r w:rsidRPr="00FA4386">
        <w:rPr>
          <w:rFonts w:cs="宋体" w:hint="eastAsia"/>
          <w:sz w:val="24"/>
          <w:szCs w:val="24"/>
        </w:rPr>
        <w:t>的</w:t>
      </w:r>
      <w:r>
        <w:rPr>
          <w:rFonts w:cs="宋体" w:hint="eastAsia"/>
          <w:sz w:val="24"/>
          <w:szCs w:val="24"/>
        </w:rPr>
        <w:t>单表</w:t>
      </w:r>
      <w:r w:rsidRPr="00FA4386">
        <w:rPr>
          <w:rFonts w:cs="宋体" w:hint="eastAsia"/>
          <w:sz w:val="24"/>
          <w:szCs w:val="24"/>
        </w:rPr>
        <w:t>查询操作</w:t>
      </w:r>
      <w:r>
        <w:rPr>
          <w:rFonts w:cs="宋体" w:hint="eastAsia"/>
          <w:sz w:val="24"/>
          <w:szCs w:val="24"/>
        </w:rPr>
        <w:t>。</w:t>
      </w:r>
    </w:p>
    <w:p w:rsidR="006B3E43" w:rsidRPr="006D5BCC" w:rsidRDefault="006B3E43" w:rsidP="00CF277E">
      <w:pPr>
        <w:ind w:leftChars="1" w:left="31680" w:hangingChars="29" w:firstLine="31680"/>
        <w:rPr>
          <w:sz w:val="24"/>
          <w:szCs w:val="24"/>
        </w:rPr>
      </w:pPr>
      <w:r w:rsidRPr="006D5BCC">
        <w:rPr>
          <w:rFonts w:cs="宋体" w:hint="eastAsia"/>
          <w:sz w:val="24"/>
          <w:szCs w:val="24"/>
        </w:rPr>
        <w:t>实验步骤：</w:t>
      </w:r>
      <w:r w:rsidRPr="006D5BCC">
        <w:rPr>
          <w:sz w:val="24"/>
          <w:szCs w:val="24"/>
        </w:rPr>
        <w:t xml:space="preserve">      </w:t>
      </w:r>
    </w:p>
    <w:p w:rsidR="006B3E43" w:rsidRDefault="006B3E43" w:rsidP="00CF277E">
      <w:pPr>
        <w:ind w:leftChars="1" w:left="31680" w:hangingChars="29" w:firstLine="31680"/>
        <w:rPr>
          <w:rFonts w:cs="Times New Roman"/>
          <w:sz w:val="24"/>
          <w:szCs w:val="24"/>
        </w:rPr>
      </w:pPr>
      <w:r w:rsidRPr="00FA4386">
        <w:rPr>
          <w:rFonts w:cs="宋体" w:hint="eastAsia"/>
          <w:sz w:val="24"/>
          <w:szCs w:val="24"/>
        </w:rPr>
        <w:t>写出下列操作的</w:t>
      </w:r>
      <w:r w:rsidRPr="00FA4386">
        <w:rPr>
          <w:sz w:val="24"/>
          <w:szCs w:val="24"/>
        </w:rPr>
        <w:t>SQL</w:t>
      </w:r>
      <w:r w:rsidRPr="00FA4386">
        <w:rPr>
          <w:rFonts w:cs="宋体" w:hint="eastAsia"/>
          <w:sz w:val="24"/>
          <w:szCs w:val="24"/>
        </w:rPr>
        <w:t>语句</w:t>
      </w:r>
    </w:p>
    <w:p w:rsidR="006B3E43" w:rsidRPr="00303058" w:rsidRDefault="006B3E43" w:rsidP="00CF277E">
      <w:pPr>
        <w:ind w:left="31680" w:firstLine="31680"/>
        <w:rPr>
          <w:rFonts w:cs="Times New Roman"/>
          <w:sz w:val="24"/>
          <w:szCs w:val="24"/>
        </w:rPr>
      </w:pPr>
      <w:r w:rsidRPr="00303058">
        <w:rPr>
          <w:sz w:val="24"/>
          <w:szCs w:val="24"/>
        </w:rPr>
        <w:t>1</w:t>
      </w:r>
      <w:r w:rsidRPr="00303058">
        <w:rPr>
          <w:rFonts w:cs="宋体" w:hint="eastAsia"/>
          <w:sz w:val="24"/>
          <w:szCs w:val="24"/>
        </w:rPr>
        <w:t>．在教学管理</w:t>
      </w:r>
      <w:r>
        <w:rPr>
          <w:rFonts w:cs="宋体" w:hint="eastAsia"/>
          <w:sz w:val="24"/>
          <w:szCs w:val="24"/>
        </w:rPr>
        <w:t>“</w:t>
      </w:r>
      <w:r w:rsidRPr="00FA4386">
        <w:rPr>
          <w:sz w:val="24"/>
          <w:szCs w:val="24"/>
        </w:rPr>
        <w:t>JXGL</w:t>
      </w:r>
      <w:r>
        <w:rPr>
          <w:rFonts w:cs="宋体" w:hint="eastAsia"/>
          <w:sz w:val="24"/>
          <w:szCs w:val="24"/>
        </w:rPr>
        <w:t>”</w:t>
      </w:r>
      <w:r w:rsidRPr="00303058">
        <w:rPr>
          <w:rFonts w:cs="宋体" w:hint="eastAsia"/>
          <w:sz w:val="24"/>
          <w:szCs w:val="24"/>
        </w:rPr>
        <w:t>数据库中进行如下操作：</w:t>
      </w:r>
    </w:p>
    <w:p w:rsidR="006B3E43" w:rsidRPr="00495C4C" w:rsidRDefault="006B3E43" w:rsidP="006806FD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 w:rsidRPr="00495C4C">
        <w:rPr>
          <w:rFonts w:cs="宋体" w:hint="eastAsia"/>
          <w:sz w:val="24"/>
          <w:szCs w:val="24"/>
        </w:rPr>
        <w:t>查询每个</w:t>
      </w:r>
      <w:r>
        <w:rPr>
          <w:rFonts w:cs="宋体" w:hint="eastAsia"/>
          <w:sz w:val="24"/>
          <w:szCs w:val="24"/>
        </w:rPr>
        <w:t>同学的</w:t>
      </w:r>
      <w:r w:rsidRPr="00495C4C">
        <w:rPr>
          <w:rFonts w:cs="宋体" w:hint="eastAsia"/>
          <w:sz w:val="24"/>
          <w:szCs w:val="24"/>
        </w:rPr>
        <w:t>的学号、姓名、所在系、选修</w:t>
      </w:r>
      <w:r>
        <w:rPr>
          <w:rFonts w:cs="宋体" w:hint="eastAsia"/>
          <w:sz w:val="24"/>
          <w:szCs w:val="24"/>
        </w:rPr>
        <w:t>课程</w:t>
      </w:r>
      <w:r w:rsidRPr="00495C4C">
        <w:rPr>
          <w:rFonts w:cs="宋体" w:hint="eastAsia"/>
          <w:sz w:val="24"/>
          <w:szCs w:val="24"/>
        </w:rPr>
        <w:t>的课程</w:t>
      </w:r>
      <w:r>
        <w:rPr>
          <w:rFonts w:cs="宋体" w:hint="eastAsia"/>
          <w:sz w:val="24"/>
          <w:szCs w:val="24"/>
        </w:rPr>
        <w:t>号</w:t>
      </w:r>
      <w:r w:rsidRPr="00495C4C">
        <w:rPr>
          <w:rFonts w:cs="宋体" w:hint="eastAsia"/>
          <w:sz w:val="24"/>
          <w:szCs w:val="24"/>
        </w:rPr>
        <w:t>及成绩。</w:t>
      </w:r>
    </w:p>
    <w:p w:rsidR="006B3E43" w:rsidRPr="00495C4C" w:rsidRDefault="006B3E43" w:rsidP="00495C4C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 w:rsidRPr="00495C4C">
        <w:rPr>
          <w:rFonts w:cs="宋体" w:hint="eastAsia"/>
          <w:sz w:val="24"/>
          <w:szCs w:val="24"/>
        </w:rPr>
        <w:t>查询选课成绩在</w:t>
      </w:r>
      <w:r w:rsidRPr="00495C4C">
        <w:rPr>
          <w:sz w:val="24"/>
          <w:szCs w:val="24"/>
        </w:rPr>
        <w:t>90</w:t>
      </w:r>
      <w:r w:rsidRPr="00495C4C">
        <w:rPr>
          <w:rFonts w:cs="宋体" w:hint="eastAsia"/>
          <w:sz w:val="24"/>
          <w:szCs w:val="24"/>
        </w:rPr>
        <w:t>分以上的</w:t>
      </w:r>
      <w:r>
        <w:rPr>
          <w:rFonts w:cs="宋体" w:hint="eastAsia"/>
          <w:sz w:val="24"/>
          <w:szCs w:val="24"/>
        </w:rPr>
        <w:t>学生的学号、</w:t>
      </w:r>
      <w:r w:rsidRPr="00495C4C">
        <w:rPr>
          <w:rFonts w:cs="宋体" w:hint="eastAsia"/>
          <w:sz w:val="24"/>
          <w:szCs w:val="24"/>
        </w:rPr>
        <w:t>姓名</w:t>
      </w:r>
      <w:r>
        <w:rPr>
          <w:rFonts w:cs="宋体" w:hint="eastAsia"/>
          <w:sz w:val="24"/>
          <w:szCs w:val="24"/>
        </w:rPr>
        <w:t>和</w:t>
      </w:r>
      <w:r w:rsidRPr="00495C4C">
        <w:rPr>
          <w:rFonts w:cs="宋体" w:hint="eastAsia"/>
          <w:sz w:val="24"/>
          <w:szCs w:val="24"/>
        </w:rPr>
        <w:t>所在系。</w:t>
      </w:r>
    </w:p>
    <w:p w:rsidR="006B3E43" w:rsidRPr="00495C4C" w:rsidRDefault="006B3E43" w:rsidP="006806FD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 w:rsidRPr="00495C4C">
        <w:rPr>
          <w:rFonts w:cs="宋体" w:hint="eastAsia"/>
          <w:sz w:val="24"/>
          <w:szCs w:val="24"/>
        </w:rPr>
        <w:t>查询</w:t>
      </w:r>
      <w:r w:rsidRPr="00495C4C">
        <w:rPr>
          <w:sz w:val="24"/>
          <w:szCs w:val="24"/>
        </w:rPr>
        <w:t>"CS"</w:t>
      </w:r>
      <w:r w:rsidRPr="00495C4C">
        <w:rPr>
          <w:rFonts w:cs="宋体" w:hint="eastAsia"/>
          <w:sz w:val="24"/>
          <w:szCs w:val="24"/>
        </w:rPr>
        <w:t>系且选课成绩在</w:t>
      </w:r>
      <w:r w:rsidRPr="00495C4C">
        <w:rPr>
          <w:sz w:val="24"/>
          <w:szCs w:val="24"/>
        </w:rPr>
        <w:t>90</w:t>
      </w:r>
      <w:r w:rsidRPr="00495C4C">
        <w:rPr>
          <w:rFonts w:cs="宋体" w:hint="eastAsia"/>
          <w:sz w:val="24"/>
          <w:szCs w:val="24"/>
        </w:rPr>
        <w:t>分以上的学生的</w:t>
      </w:r>
      <w:r>
        <w:rPr>
          <w:rFonts w:cs="宋体" w:hint="eastAsia"/>
          <w:sz w:val="24"/>
          <w:szCs w:val="24"/>
        </w:rPr>
        <w:t>学号、</w:t>
      </w:r>
      <w:r w:rsidRPr="00495C4C">
        <w:rPr>
          <w:rFonts w:cs="宋体" w:hint="eastAsia"/>
          <w:sz w:val="24"/>
          <w:szCs w:val="24"/>
        </w:rPr>
        <w:t>姓名</w:t>
      </w:r>
      <w:r>
        <w:rPr>
          <w:rFonts w:cs="宋体" w:hint="eastAsia"/>
          <w:sz w:val="24"/>
          <w:szCs w:val="24"/>
        </w:rPr>
        <w:t>和</w:t>
      </w:r>
      <w:r w:rsidRPr="00495C4C">
        <w:rPr>
          <w:rFonts w:cs="宋体" w:hint="eastAsia"/>
          <w:sz w:val="24"/>
          <w:szCs w:val="24"/>
        </w:rPr>
        <w:t>所在系。</w:t>
      </w:r>
    </w:p>
    <w:p w:rsidR="006B3E43" w:rsidRPr="00C850B7" w:rsidRDefault="006B3E43" w:rsidP="00C850B7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 w:rsidRPr="00495C4C">
        <w:rPr>
          <w:rFonts w:cs="宋体" w:hint="eastAsia"/>
          <w:sz w:val="24"/>
          <w:szCs w:val="24"/>
        </w:rPr>
        <w:t>查询每一门课的间接先修课（即先修课的先修课）。</w:t>
      </w:r>
    </w:p>
    <w:p w:rsidR="006B3E43" w:rsidRPr="00495C4C" w:rsidRDefault="006B3E43" w:rsidP="00495C4C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 w:rsidRPr="00495C4C">
        <w:rPr>
          <w:rFonts w:cs="宋体" w:hint="eastAsia"/>
          <w:sz w:val="24"/>
          <w:szCs w:val="24"/>
        </w:rPr>
        <w:t>查询</w:t>
      </w:r>
      <w:r w:rsidRPr="00C850B7">
        <w:rPr>
          <w:rFonts w:cs="宋体" w:hint="eastAsia"/>
          <w:color w:val="FF0000"/>
          <w:sz w:val="24"/>
          <w:szCs w:val="24"/>
        </w:rPr>
        <w:t>有选课记录的</w:t>
      </w:r>
      <w:r w:rsidRPr="00495C4C">
        <w:rPr>
          <w:rFonts w:cs="宋体" w:hint="eastAsia"/>
          <w:sz w:val="24"/>
          <w:szCs w:val="24"/>
        </w:rPr>
        <w:t>同学的</w:t>
      </w:r>
      <w:r>
        <w:rPr>
          <w:rFonts w:cs="宋体" w:hint="eastAsia"/>
          <w:sz w:val="24"/>
          <w:szCs w:val="24"/>
        </w:rPr>
        <w:t>学号、姓名、系名、</w:t>
      </w:r>
      <w:r w:rsidRPr="00495C4C">
        <w:rPr>
          <w:rFonts w:cs="宋体" w:hint="eastAsia"/>
          <w:sz w:val="24"/>
          <w:szCs w:val="24"/>
        </w:rPr>
        <w:t>选修</w:t>
      </w:r>
      <w:r>
        <w:rPr>
          <w:rFonts w:cs="宋体" w:hint="eastAsia"/>
          <w:sz w:val="24"/>
          <w:szCs w:val="24"/>
        </w:rPr>
        <w:t>课程</w:t>
      </w:r>
      <w:r w:rsidRPr="00495C4C">
        <w:rPr>
          <w:rFonts w:cs="宋体" w:hint="eastAsia"/>
          <w:sz w:val="24"/>
          <w:szCs w:val="24"/>
        </w:rPr>
        <w:t>的课程</w:t>
      </w:r>
      <w:r>
        <w:rPr>
          <w:rFonts w:cs="宋体" w:hint="eastAsia"/>
          <w:sz w:val="24"/>
          <w:szCs w:val="24"/>
        </w:rPr>
        <w:t>号</w:t>
      </w:r>
      <w:r w:rsidRPr="00495C4C">
        <w:rPr>
          <w:rFonts w:cs="宋体" w:hint="eastAsia"/>
          <w:sz w:val="24"/>
          <w:szCs w:val="24"/>
        </w:rPr>
        <w:t>及成绩。</w:t>
      </w:r>
    </w:p>
    <w:p w:rsidR="006B3E43" w:rsidRPr="00495C4C" w:rsidRDefault="006B3E43" w:rsidP="006806FD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 w:rsidRPr="00495C4C">
        <w:rPr>
          <w:rFonts w:cs="宋体" w:hint="eastAsia"/>
          <w:sz w:val="24"/>
          <w:szCs w:val="24"/>
        </w:rPr>
        <w:t>查询</w:t>
      </w:r>
      <w:r w:rsidRPr="00C850B7">
        <w:rPr>
          <w:rFonts w:cs="宋体" w:hint="eastAsia"/>
          <w:color w:val="FF0000"/>
          <w:sz w:val="24"/>
          <w:szCs w:val="24"/>
        </w:rPr>
        <w:t>所有</w:t>
      </w:r>
      <w:r w:rsidRPr="00495C4C">
        <w:rPr>
          <w:rFonts w:cs="宋体" w:hint="eastAsia"/>
          <w:sz w:val="24"/>
          <w:szCs w:val="24"/>
        </w:rPr>
        <w:t>同学的</w:t>
      </w:r>
      <w:r>
        <w:rPr>
          <w:rFonts w:cs="宋体" w:hint="eastAsia"/>
          <w:sz w:val="24"/>
          <w:szCs w:val="24"/>
        </w:rPr>
        <w:t>学号、姓名、系名、</w:t>
      </w:r>
      <w:r w:rsidRPr="00495C4C">
        <w:rPr>
          <w:rFonts w:cs="宋体" w:hint="eastAsia"/>
          <w:sz w:val="24"/>
          <w:szCs w:val="24"/>
        </w:rPr>
        <w:t>选修</w:t>
      </w:r>
      <w:r>
        <w:rPr>
          <w:rFonts w:cs="宋体" w:hint="eastAsia"/>
          <w:sz w:val="24"/>
          <w:szCs w:val="24"/>
        </w:rPr>
        <w:t>课程</w:t>
      </w:r>
      <w:r w:rsidRPr="00495C4C">
        <w:rPr>
          <w:rFonts w:cs="宋体" w:hint="eastAsia"/>
          <w:sz w:val="24"/>
          <w:szCs w:val="24"/>
        </w:rPr>
        <w:t>的课程</w:t>
      </w:r>
      <w:r>
        <w:rPr>
          <w:rFonts w:cs="宋体" w:hint="eastAsia"/>
          <w:sz w:val="24"/>
          <w:szCs w:val="24"/>
        </w:rPr>
        <w:t>号</w:t>
      </w:r>
      <w:r w:rsidRPr="00495C4C">
        <w:rPr>
          <w:rFonts w:cs="宋体" w:hint="eastAsia"/>
          <w:sz w:val="24"/>
          <w:szCs w:val="24"/>
        </w:rPr>
        <w:t>及成绩。（左外连接）。</w:t>
      </w:r>
    </w:p>
    <w:p w:rsidR="006B3E43" w:rsidRPr="00495C4C" w:rsidRDefault="006B3E43" w:rsidP="006806FD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 w:rsidRPr="00495C4C">
        <w:rPr>
          <w:rFonts w:cs="宋体" w:hint="eastAsia"/>
          <w:sz w:val="24"/>
          <w:szCs w:val="24"/>
        </w:rPr>
        <w:t>查询每个学生的学号、姓名、所在系、选修的课程名及成绩。</w:t>
      </w:r>
      <w:r>
        <w:rPr>
          <w:rFonts w:cs="宋体" w:hint="eastAsia"/>
          <w:sz w:val="24"/>
          <w:szCs w:val="24"/>
        </w:rPr>
        <w:t>（与（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）题有何不同）</w:t>
      </w:r>
    </w:p>
    <w:p w:rsidR="006B3E43" w:rsidRPr="00C850B7" w:rsidRDefault="006B3E43" w:rsidP="006806FD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 w:rsidRPr="00C850B7">
        <w:rPr>
          <w:rFonts w:cs="宋体" w:hint="eastAsia"/>
          <w:sz w:val="24"/>
          <w:szCs w:val="24"/>
        </w:rPr>
        <w:t>查询选修了课程名为“</w:t>
      </w:r>
      <w:r>
        <w:rPr>
          <w:rFonts w:cs="宋体" w:hint="eastAsia"/>
          <w:sz w:val="24"/>
          <w:szCs w:val="24"/>
        </w:rPr>
        <w:t>数据库</w:t>
      </w:r>
      <w:r w:rsidRPr="00C850B7">
        <w:rPr>
          <w:rFonts w:cs="宋体" w:hint="eastAsia"/>
          <w:sz w:val="24"/>
          <w:szCs w:val="24"/>
        </w:rPr>
        <w:t>”的学生学号和姓名</w:t>
      </w:r>
      <w:r>
        <w:rPr>
          <w:rFonts w:cs="宋体" w:hint="eastAsia"/>
          <w:sz w:val="24"/>
          <w:szCs w:val="24"/>
        </w:rPr>
        <w:t>。</w:t>
      </w:r>
    </w:p>
    <w:p w:rsidR="006B3E43" w:rsidRPr="000E5BEE" w:rsidRDefault="006B3E43" w:rsidP="00C850B7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查询选修了课程名为“数据库</w:t>
      </w:r>
      <w:r w:rsidRPr="00C850B7">
        <w:rPr>
          <w:rFonts w:cs="宋体" w:hint="eastAsia"/>
          <w:sz w:val="24"/>
          <w:szCs w:val="24"/>
        </w:rPr>
        <w:t>”的</w:t>
      </w:r>
      <w:r w:rsidRPr="00C850B7">
        <w:rPr>
          <w:rFonts w:cs="宋体" w:hint="eastAsia"/>
          <w:color w:val="FF0000"/>
          <w:sz w:val="24"/>
          <w:szCs w:val="24"/>
        </w:rPr>
        <w:t>男</w:t>
      </w:r>
      <w:r w:rsidRPr="00C850B7">
        <w:rPr>
          <w:rFonts w:cs="宋体" w:hint="eastAsia"/>
          <w:sz w:val="24"/>
          <w:szCs w:val="24"/>
        </w:rPr>
        <w:t>学生学号和姓名</w:t>
      </w:r>
      <w:r>
        <w:rPr>
          <w:rFonts w:cs="宋体" w:hint="eastAsia"/>
          <w:sz w:val="24"/>
          <w:szCs w:val="24"/>
        </w:rPr>
        <w:t>。</w:t>
      </w:r>
    </w:p>
    <w:p w:rsidR="006B3E43" w:rsidRPr="00C850B7" w:rsidRDefault="006B3E43" w:rsidP="000E5BEE">
      <w:pPr>
        <w:ind w:leftChars="0" w:left="420" w:firstLineChars="0" w:firstLine="0"/>
        <w:rPr>
          <w:rFonts w:cs="Times New Roman"/>
          <w:sz w:val="24"/>
          <w:szCs w:val="24"/>
        </w:rPr>
      </w:pPr>
    </w:p>
    <w:p w:rsidR="006B3E43" w:rsidRDefault="006B3E43" w:rsidP="00C850B7">
      <w:pPr>
        <w:ind w:leftChars="0" w:left="420" w:firstLineChars="0" w:firstLine="0"/>
        <w:rPr>
          <w:rFonts w:cs="Times New Roman"/>
          <w:color w:val="FF0000"/>
          <w:sz w:val="24"/>
          <w:szCs w:val="24"/>
        </w:rPr>
      </w:pPr>
      <w:r>
        <w:rPr>
          <w:sz w:val="24"/>
          <w:szCs w:val="24"/>
        </w:rPr>
        <w:t>--------------------------------------------------------------</w:t>
      </w:r>
      <w:r w:rsidRPr="000E5BEE">
        <w:rPr>
          <w:rFonts w:cs="宋体" w:hint="eastAsia"/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10-19</w:t>
      </w:r>
      <w:r>
        <w:rPr>
          <w:rFonts w:cs="宋体" w:hint="eastAsia"/>
          <w:color w:val="FF0000"/>
          <w:sz w:val="24"/>
          <w:szCs w:val="24"/>
        </w:rPr>
        <w:t>题要求</w:t>
      </w:r>
      <w:r w:rsidRPr="000E5BEE">
        <w:rPr>
          <w:rFonts w:cs="宋体" w:hint="eastAsia"/>
          <w:color w:val="FF0000"/>
          <w:sz w:val="24"/>
          <w:szCs w:val="24"/>
        </w:rPr>
        <w:t>用嵌套查询实现）</w:t>
      </w:r>
    </w:p>
    <w:p w:rsidR="006B3E43" w:rsidRPr="000E5BEE" w:rsidRDefault="006B3E43" w:rsidP="00C850B7">
      <w:pPr>
        <w:ind w:leftChars="0" w:left="420" w:firstLineChars="0" w:firstLine="0"/>
        <w:rPr>
          <w:rFonts w:cs="Times New Roman"/>
          <w:color w:val="FF0000"/>
          <w:sz w:val="24"/>
          <w:szCs w:val="24"/>
        </w:rPr>
      </w:pPr>
    </w:p>
    <w:p w:rsidR="006B3E43" w:rsidRPr="00C850B7" w:rsidRDefault="006B3E43" w:rsidP="006806FD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 w:rsidRPr="00495C4C">
        <w:rPr>
          <w:rFonts w:cs="宋体" w:hint="eastAsia"/>
          <w:sz w:val="24"/>
          <w:szCs w:val="24"/>
        </w:rPr>
        <w:t>查询与“李勇”年龄相同的学生的学号、姓名、年龄和所在系。</w:t>
      </w:r>
    </w:p>
    <w:p w:rsidR="006B3E43" w:rsidRPr="00CF277E" w:rsidRDefault="006B3E43" w:rsidP="000E5BEE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查询选修了课程名为“数据库</w:t>
      </w:r>
      <w:r w:rsidRPr="00C850B7">
        <w:rPr>
          <w:rFonts w:cs="宋体" w:hint="eastAsia"/>
          <w:sz w:val="24"/>
          <w:szCs w:val="24"/>
        </w:rPr>
        <w:t>”的学生学号和姓名</w:t>
      </w:r>
      <w:r>
        <w:rPr>
          <w:rFonts w:cs="宋体" w:hint="eastAsia"/>
          <w:sz w:val="24"/>
          <w:szCs w:val="24"/>
        </w:rPr>
        <w:t>。</w:t>
      </w:r>
    </w:p>
    <w:p w:rsidR="006B3E43" w:rsidRPr="00CF277E" w:rsidRDefault="006B3E43" w:rsidP="000E5BEE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查询年龄大于</w:t>
      </w:r>
      <w:r w:rsidRPr="00495C4C">
        <w:rPr>
          <w:rFonts w:cs="宋体" w:hint="eastAsia"/>
          <w:sz w:val="24"/>
          <w:szCs w:val="24"/>
        </w:rPr>
        <w:t>“李勇”年龄</w:t>
      </w:r>
      <w:r>
        <w:rPr>
          <w:rFonts w:cs="宋体" w:hint="eastAsia"/>
          <w:sz w:val="24"/>
          <w:szCs w:val="24"/>
        </w:rPr>
        <w:t>的同学的</w:t>
      </w:r>
      <w:r w:rsidRPr="00495C4C">
        <w:rPr>
          <w:rFonts w:cs="宋体" w:hint="eastAsia"/>
          <w:sz w:val="24"/>
          <w:szCs w:val="24"/>
        </w:rPr>
        <w:t>学号、姓名、年龄和所在系。</w:t>
      </w:r>
    </w:p>
    <w:p w:rsidR="006B3E43" w:rsidRPr="00DB4C6F" w:rsidRDefault="006B3E43" w:rsidP="000E5BEE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查询年龄大于计算机系平均年龄的同学的</w:t>
      </w:r>
      <w:r w:rsidRPr="00495C4C">
        <w:rPr>
          <w:rFonts w:cs="宋体" w:hint="eastAsia"/>
          <w:sz w:val="24"/>
          <w:szCs w:val="24"/>
        </w:rPr>
        <w:t>学号、姓名、年龄和所在系。</w:t>
      </w:r>
    </w:p>
    <w:p w:rsidR="006B3E43" w:rsidRPr="00594753" w:rsidRDefault="006B3E43" w:rsidP="000E5BEE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查询年龄大于计算机系</w:t>
      </w:r>
      <w:r w:rsidRPr="00890AD9">
        <w:rPr>
          <w:rFonts w:ascii="宋体" w:hAnsi="宋体" w:cs="宋体" w:hint="eastAsia"/>
          <w:sz w:val="24"/>
          <w:szCs w:val="24"/>
        </w:rPr>
        <w:t>年龄最大者</w:t>
      </w:r>
      <w:r>
        <w:rPr>
          <w:rFonts w:cs="宋体" w:hint="eastAsia"/>
          <w:sz w:val="24"/>
          <w:szCs w:val="24"/>
        </w:rPr>
        <w:t>的同学的</w:t>
      </w:r>
      <w:r w:rsidRPr="00495C4C">
        <w:rPr>
          <w:rFonts w:cs="宋体" w:hint="eastAsia"/>
          <w:sz w:val="24"/>
          <w:szCs w:val="24"/>
        </w:rPr>
        <w:t>学号、姓名、年龄和所在系。</w:t>
      </w:r>
    </w:p>
    <w:p w:rsidR="006B3E43" w:rsidRPr="00DB4C6F" w:rsidRDefault="006B3E43" w:rsidP="00594753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查询其他系中年龄大于计算机系</w:t>
      </w:r>
      <w:r w:rsidRPr="00890AD9">
        <w:rPr>
          <w:rFonts w:ascii="宋体" w:hAnsi="宋体" w:cs="宋体" w:hint="eastAsia"/>
          <w:sz w:val="24"/>
          <w:szCs w:val="24"/>
        </w:rPr>
        <w:t>年龄最大者</w:t>
      </w:r>
      <w:r>
        <w:rPr>
          <w:rFonts w:cs="宋体" w:hint="eastAsia"/>
          <w:sz w:val="24"/>
          <w:szCs w:val="24"/>
        </w:rPr>
        <w:t>的同学的</w:t>
      </w:r>
      <w:r w:rsidRPr="00495C4C">
        <w:rPr>
          <w:rFonts w:cs="宋体" w:hint="eastAsia"/>
          <w:sz w:val="24"/>
          <w:szCs w:val="24"/>
        </w:rPr>
        <w:t>学号、姓名、年龄和所在系。</w:t>
      </w:r>
    </w:p>
    <w:p w:rsidR="006B3E43" w:rsidRPr="00DB4C6F" w:rsidRDefault="006B3E43" w:rsidP="000E5BEE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</w:p>
    <w:p w:rsidR="006B3E43" w:rsidRPr="00594753" w:rsidRDefault="006B3E43" w:rsidP="00DB4C6F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查询</w:t>
      </w:r>
      <w:r w:rsidRPr="00DB4C6F">
        <w:rPr>
          <w:rFonts w:cs="宋体" w:hint="eastAsia"/>
          <w:sz w:val="24"/>
          <w:szCs w:val="24"/>
        </w:rPr>
        <w:t>每个学生超过他选修课程平均成绩的</w:t>
      </w:r>
      <w:r>
        <w:rPr>
          <w:rFonts w:cs="宋体" w:hint="eastAsia"/>
          <w:sz w:val="24"/>
          <w:szCs w:val="24"/>
        </w:rPr>
        <w:t>学号和</w:t>
      </w:r>
      <w:r w:rsidRPr="00DB4C6F">
        <w:rPr>
          <w:rFonts w:cs="宋体" w:hint="eastAsia"/>
          <w:sz w:val="24"/>
          <w:szCs w:val="24"/>
        </w:rPr>
        <w:t>课程号。</w:t>
      </w:r>
    </w:p>
    <w:p w:rsidR="006B3E43" w:rsidRPr="00DB4C6F" w:rsidRDefault="006B3E43" w:rsidP="00594753">
      <w:pPr>
        <w:numPr>
          <w:ilvl w:val="1"/>
          <w:numId w:val="1"/>
        </w:numPr>
        <w:ind w:leftChars="0" w:left="0" w:firstLineChars="0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查询</w:t>
      </w:r>
      <w:r w:rsidRPr="00DB4C6F">
        <w:rPr>
          <w:rFonts w:cs="宋体" w:hint="eastAsia"/>
          <w:sz w:val="24"/>
          <w:szCs w:val="24"/>
        </w:rPr>
        <w:t>每</w:t>
      </w:r>
      <w:r>
        <w:rPr>
          <w:rFonts w:cs="宋体" w:hint="eastAsia"/>
          <w:sz w:val="24"/>
          <w:szCs w:val="24"/>
        </w:rPr>
        <w:t>门课程</w:t>
      </w:r>
      <w:r w:rsidRPr="00DB4C6F">
        <w:rPr>
          <w:rFonts w:cs="宋体" w:hint="eastAsia"/>
          <w:sz w:val="24"/>
          <w:szCs w:val="24"/>
        </w:rPr>
        <w:t>超过</w:t>
      </w:r>
      <w:r>
        <w:rPr>
          <w:rFonts w:cs="宋体" w:hint="eastAsia"/>
          <w:sz w:val="24"/>
          <w:szCs w:val="24"/>
        </w:rPr>
        <w:t>它平均分的那些</w:t>
      </w:r>
      <w:r w:rsidRPr="00DB4C6F">
        <w:rPr>
          <w:rFonts w:cs="宋体" w:hint="eastAsia"/>
          <w:sz w:val="24"/>
          <w:szCs w:val="24"/>
        </w:rPr>
        <w:t>选修</w:t>
      </w:r>
      <w:r>
        <w:rPr>
          <w:rFonts w:cs="宋体" w:hint="eastAsia"/>
          <w:sz w:val="24"/>
          <w:szCs w:val="24"/>
        </w:rPr>
        <w:t>记录</w:t>
      </w:r>
      <w:r w:rsidRPr="00DB4C6F">
        <w:rPr>
          <w:rFonts w:cs="宋体" w:hint="eastAsia"/>
          <w:sz w:val="24"/>
          <w:szCs w:val="24"/>
        </w:rPr>
        <w:t>的</w:t>
      </w:r>
      <w:r>
        <w:rPr>
          <w:rFonts w:cs="宋体" w:hint="eastAsia"/>
          <w:sz w:val="24"/>
          <w:szCs w:val="24"/>
        </w:rPr>
        <w:t>学号和</w:t>
      </w:r>
      <w:r w:rsidRPr="00DB4C6F">
        <w:rPr>
          <w:rFonts w:cs="宋体" w:hint="eastAsia"/>
          <w:sz w:val="24"/>
          <w:szCs w:val="24"/>
        </w:rPr>
        <w:t>课程号。</w:t>
      </w:r>
    </w:p>
    <w:p w:rsidR="006B3E43" w:rsidRDefault="006B3E43" w:rsidP="00594753">
      <w:pPr>
        <w:numPr>
          <w:ilvl w:val="1"/>
          <w:numId w:val="1"/>
        </w:numPr>
        <w:ind w:leftChars="0" w:left="0" w:firstLineChars="0"/>
        <w:rPr>
          <w:rFonts w:ascii="宋体"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查询大于所在系平均年龄的同学的学号、姓名、所在系和年龄。</w:t>
      </w:r>
    </w:p>
    <w:p w:rsidR="006B3E43" w:rsidRPr="00594753" w:rsidRDefault="006B3E43" w:rsidP="00594753">
      <w:pPr>
        <w:ind w:leftChars="0" w:left="0" w:firstLineChars="0" w:firstLine="0"/>
        <w:rPr>
          <w:rFonts w:ascii="宋体" w:cs="Times New Roman"/>
          <w:sz w:val="24"/>
          <w:szCs w:val="24"/>
        </w:rPr>
      </w:pPr>
    </w:p>
    <w:p w:rsidR="006B3E43" w:rsidRDefault="006B3E43" w:rsidP="00594753">
      <w:pPr>
        <w:ind w:leftChars="0" w:left="420" w:firstLineChars="0" w:firstLine="0"/>
        <w:rPr>
          <w:rFonts w:cs="Times New Roman"/>
          <w:color w:val="FF0000"/>
          <w:sz w:val="24"/>
          <w:szCs w:val="24"/>
        </w:rPr>
      </w:pPr>
      <w:r>
        <w:rPr>
          <w:sz w:val="24"/>
          <w:szCs w:val="24"/>
        </w:rPr>
        <w:t>--------------------------------------------------------------</w:t>
      </w:r>
      <w:r w:rsidRPr="000E5BEE">
        <w:rPr>
          <w:rFonts w:cs="宋体" w:hint="eastAsia"/>
          <w:color w:val="FF0000"/>
          <w:sz w:val="24"/>
          <w:szCs w:val="24"/>
        </w:rPr>
        <w:t>（</w:t>
      </w:r>
      <w:r>
        <w:rPr>
          <w:rFonts w:cs="宋体" w:hint="eastAsia"/>
          <w:color w:val="FF0000"/>
          <w:sz w:val="24"/>
          <w:szCs w:val="24"/>
        </w:rPr>
        <w:t>用所学知识实现</w:t>
      </w:r>
      <w:r w:rsidRPr="000E5BEE">
        <w:rPr>
          <w:rFonts w:cs="宋体" w:hint="eastAsia"/>
          <w:color w:val="FF0000"/>
          <w:sz w:val="24"/>
          <w:szCs w:val="24"/>
        </w:rPr>
        <w:t>以下语句）</w:t>
      </w:r>
    </w:p>
    <w:p w:rsidR="006B3E43" w:rsidRPr="00594753" w:rsidRDefault="006B3E43" w:rsidP="00594753">
      <w:pPr>
        <w:ind w:leftChars="0" w:left="0" w:firstLineChars="0" w:firstLine="0"/>
        <w:rPr>
          <w:rFonts w:ascii="宋体" w:cs="Times New Roman"/>
          <w:sz w:val="24"/>
          <w:szCs w:val="24"/>
        </w:rPr>
      </w:pPr>
    </w:p>
    <w:p w:rsidR="006B3E43" w:rsidRPr="00594753" w:rsidRDefault="006B3E43" w:rsidP="00594753">
      <w:pPr>
        <w:numPr>
          <w:ilvl w:val="1"/>
          <w:numId w:val="1"/>
        </w:numPr>
        <w:ind w:leftChars="0" w:left="0" w:firstLineChars="0"/>
        <w:rPr>
          <w:rFonts w:ascii="宋体" w:cs="Times New Roman"/>
          <w:sz w:val="24"/>
          <w:szCs w:val="24"/>
        </w:rPr>
      </w:pPr>
      <w:r w:rsidRPr="00890AD9">
        <w:rPr>
          <w:rFonts w:ascii="宋体" w:hAnsi="宋体" w:cs="宋体" w:hint="eastAsia"/>
          <w:sz w:val="24"/>
          <w:szCs w:val="24"/>
        </w:rPr>
        <w:t>求选修了数学课的学生姓名。</w:t>
      </w:r>
    </w:p>
    <w:p w:rsidR="006B3E43" w:rsidRDefault="006B3E43" w:rsidP="00594753">
      <w:pPr>
        <w:numPr>
          <w:ilvl w:val="1"/>
          <w:numId w:val="1"/>
        </w:numPr>
        <w:ind w:leftChars="0" w:left="0" w:firstLineChars="0"/>
        <w:rPr>
          <w:rFonts w:ascii="宋体" w:cs="Times New Roman"/>
          <w:sz w:val="24"/>
          <w:szCs w:val="24"/>
        </w:rPr>
      </w:pPr>
      <w:r w:rsidRPr="00890AD9">
        <w:rPr>
          <w:rFonts w:ascii="宋体" w:hAnsi="宋体" w:cs="宋体"/>
          <w:sz w:val="24"/>
          <w:szCs w:val="24"/>
        </w:rPr>
        <w:t xml:space="preserve"> </w:t>
      </w:r>
      <w:r w:rsidRPr="00890AD9">
        <w:rPr>
          <w:rFonts w:ascii="宋体" w:hAnsi="宋体" w:cs="宋体" w:hint="eastAsia"/>
          <w:sz w:val="24"/>
          <w:szCs w:val="24"/>
        </w:rPr>
        <w:t>求没有选修数学课的学生姓名。</w:t>
      </w:r>
    </w:p>
    <w:p w:rsidR="006B3E43" w:rsidRDefault="006B3E43" w:rsidP="00594753">
      <w:pPr>
        <w:numPr>
          <w:ilvl w:val="1"/>
          <w:numId w:val="1"/>
        </w:numPr>
        <w:ind w:leftChars="0" w:left="0" w:firstLineChars="0"/>
        <w:rPr>
          <w:rFonts w:ascii="宋体" w:cs="Times New Roman"/>
          <w:sz w:val="24"/>
          <w:szCs w:val="24"/>
        </w:rPr>
      </w:pPr>
      <w:r w:rsidRPr="00890AD9">
        <w:rPr>
          <w:rFonts w:ascii="宋体" w:hAnsi="宋体" w:cs="宋体" w:hint="eastAsia"/>
          <w:sz w:val="24"/>
          <w:szCs w:val="24"/>
        </w:rPr>
        <w:t>求选修各门课的人数及平均成绩。</w:t>
      </w:r>
    </w:p>
    <w:p w:rsidR="006B3E43" w:rsidRDefault="006B3E43" w:rsidP="00594753">
      <w:pPr>
        <w:numPr>
          <w:ilvl w:val="1"/>
          <w:numId w:val="1"/>
        </w:numPr>
        <w:ind w:leftChars="0" w:left="0" w:firstLineChars="0"/>
        <w:rPr>
          <w:rFonts w:ascii="宋体" w:cs="Times New Roman"/>
          <w:sz w:val="24"/>
          <w:szCs w:val="24"/>
        </w:rPr>
      </w:pPr>
      <w:r w:rsidRPr="00890AD9">
        <w:rPr>
          <w:rFonts w:ascii="宋体" w:hAnsi="宋体" w:cs="宋体" w:hint="eastAsia"/>
          <w:sz w:val="24"/>
          <w:szCs w:val="24"/>
        </w:rPr>
        <w:t>求选修课程在</w:t>
      </w:r>
      <w:r w:rsidRPr="00890AD9">
        <w:rPr>
          <w:rFonts w:ascii="宋体" w:hAnsi="宋体" w:cs="宋体"/>
          <w:sz w:val="24"/>
          <w:szCs w:val="24"/>
        </w:rPr>
        <w:t>2</w:t>
      </w:r>
      <w:r w:rsidRPr="00890AD9">
        <w:rPr>
          <w:rFonts w:ascii="宋体" w:hAnsi="宋体" w:cs="宋体" w:hint="eastAsia"/>
          <w:sz w:val="24"/>
          <w:szCs w:val="24"/>
        </w:rPr>
        <w:t>门以上且都及格的学生号及总平均分。</w:t>
      </w:r>
    </w:p>
    <w:p w:rsidR="006B3E43" w:rsidRDefault="006B3E43" w:rsidP="00594753">
      <w:pPr>
        <w:numPr>
          <w:ilvl w:val="1"/>
          <w:numId w:val="1"/>
        </w:numPr>
        <w:ind w:leftChars="0" w:left="0" w:firstLineChars="0"/>
        <w:rPr>
          <w:rFonts w:ascii="宋体" w:cs="Times New Roman"/>
          <w:sz w:val="24"/>
          <w:szCs w:val="24"/>
        </w:rPr>
      </w:pPr>
      <w:r w:rsidRPr="00890AD9">
        <w:rPr>
          <w:rFonts w:ascii="宋体" w:hAnsi="宋体" w:cs="宋体" w:hint="eastAsia"/>
          <w:sz w:val="24"/>
          <w:szCs w:val="24"/>
        </w:rPr>
        <w:t>求</w:t>
      </w:r>
      <w:r w:rsidRPr="00890AD9">
        <w:rPr>
          <w:rFonts w:ascii="宋体" w:hAnsi="宋体" w:cs="宋体"/>
          <w:sz w:val="24"/>
          <w:szCs w:val="24"/>
        </w:rPr>
        <w:t>95</w:t>
      </w:r>
      <w:r w:rsidRPr="00890AD9">
        <w:rPr>
          <w:rFonts w:ascii="宋体" w:hAnsi="宋体" w:cs="宋体" w:hint="eastAsia"/>
          <w:sz w:val="24"/>
          <w:szCs w:val="24"/>
        </w:rPr>
        <w:t>级学生中选修课程在</w:t>
      </w:r>
      <w:r w:rsidRPr="00890AD9">
        <w:rPr>
          <w:rFonts w:ascii="宋体" w:hAnsi="宋体" w:cs="宋体"/>
          <w:sz w:val="24"/>
          <w:szCs w:val="24"/>
        </w:rPr>
        <w:t>2</w:t>
      </w:r>
      <w:r w:rsidRPr="00890AD9">
        <w:rPr>
          <w:rFonts w:ascii="宋体" w:hAnsi="宋体" w:cs="宋体" w:hint="eastAsia"/>
          <w:sz w:val="24"/>
          <w:szCs w:val="24"/>
        </w:rPr>
        <w:t>门以上且都及格的学生号及总平均分，并按平均成绩排序。</w:t>
      </w:r>
    </w:p>
    <w:p w:rsidR="006B3E43" w:rsidRDefault="006B3E43" w:rsidP="00594753">
      <w:pPr>
        <w:numPr>
          <w:ilvl w:val="1"/>
          <w:numId w:val="1"/>
        </w:numPr>
        <w:ind w:leftChars="0" w:left="0" w:firstLineChars="0"/>
        <w:rPr>
          <w:rFonts w:ascii="宋体" w:cs="Times New Roman"/>
          <w:sz w:val="24"/>
          <w:szCs w:val="24"/>
        </w:rPr>
      </w:pPr>
      <w:r w:rsidRPr="00890AD9">
        <w:rPr>
          <w:rFonts w:ascii="宋体" w:hAnsi="宋体" w:cs="宋体" w:hint="eastAsia"/>
          <w:sz w:val="24"/>
          <w:szCs w:val="24"/>
        </w:rPr>
        <w:t>统计每个人及格的成绩的平均值，及格的门数，结果按平均成绩降序，及格门数降序排列。</w:t>
      </w:r>
    </w:p>
    <w:p w:rsidR="006B3E43" w:rsidRPr="00890AD9" w:rsidRDefault="006B3E43" w:rsidP="00594753">
      <w:pPr>
        <w:numPr>
          <w:ilvl w:val="1"/>
          <w:numId w:val="1"/>
        </w:numPr>
        <w:ind w:leftChars="0" w:left="0" w:firstLineChars="0"/>
        <w:rPr>
          <w:rFonts w:ascii="宋体" w:cs="Times New Roman"/>
          <w:sz w:val="24"/>
          <w:szCs w:val="24"/>
        </w:rPr>
      </w:pPr>
      <w:r w:rsidRPr="00890AD9">
        <w:rPr>
          <w:rFonts w:ascii="宋体" w:hAnsi="宋体" w:cs="宋体" w:hint="eastAsia"/>
          <w:sz w:val="24"/>
          <w:szCs w:val="24"/>
        </w:rPr>
        <w:t>统计所有课程均及格学生的平均成绩，及格的门数，结果按平均成绩降序，及格门数降序排列。</w:t>
      </w:r>
    </w:p>
    <w:p w:rsidR="006B3E43" w:rsidRPr="00114B21" w:rsidRDefault="006B3E43" w:rsidP="00114B21">
      <w:pPr>
        <w:spacing w:line="360" w:lineRule="exact"/>
        <w:ind w:left="31680" w:firstLine="31680"/>
        <w:rPr>
          <w:rFonts w:ascii="宋体" w:cs="Times New Roman"/>
          <w:sz w:val="24"/>
          <w:szCs w:val="24"/>
        </w:rPr>
      </w:pPr>
    </w:p>
    <w:sectPr w:rsidR="006B3E43" w:rsidRPr="00114B21" w:rsidSect="00127F1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E43" w:rsidRDefault="006B3E43" w:rsidP="0091724F">
      <w:pPr>
        <w:ind w:left="31680" w:firstLine="3168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B3E43" w:rsidRDefault="006B3E43" w:rsidP="0091724F">
      <w:pPr>
        <w:ind w:left="31680" w:firstLine="3168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E43" w:rsidRDefault="006B3E43" w:rsidP="0091724F">
    <w:pPr>
      <w:pStyle w:val="Footer"/>
      <w:ind w:left="31680" w:firstLine="31680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E43" w:rsidRDefault="006B3E43" w:rsidP="0091724F">
      <w:pPr>
        <w:ind w:left="31680" w:firstLine="3168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B3E43" w:rsidRDefault="006B3E43" w:rsidP="0091724F">
      <w:pPr>
        <w:ind w:left="31680" w:firstLine="3168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E43" w:rsidRDefault="006B3E43" w:rsidP="0091724F">
    <w:pPr>
      <w:pStyle w:val="Header"/>
      <w:ind w:left="31680" w:firstLine="31680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206"/>
    <w:multiLevelType w:val="hybridMultilevel"/>
    <w:tmpl w:val="ACBE8CA2"/>
    <w:lvl w:ilvl="0" w:tplc="628C192C">
      <w:start w:val="1"/>
      <w:numFmt w:val="decimal"/>
      <w:suff w:val="nothing"/>
      <w:lvlText w:val="（%1）"/>
      <w:lvlJc w:val="left"/>
      <w:pPr>
        <w:ind w:left="11" w:firstLine="420"/>
      </w:pPr>
      <w:rPr>
        <w:rFonts w:hint="eastAsia"/>
      </w:rPr>
    </w:lvl>
    <w:lvl w:ilvl="1" w:tplc="628C192C">
      <w:start w:val="1"/>
      <w:numFmt w:val="decimal"/>
      <w:suff w:val="nothing"/>
      <w:lvlText w:val="（%2）"/>
      <w:lvlJc w:val="left"/>
      <w:pPr>
        <w:ind w:firstLine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08202E"/>
    <w:multiLevelType w:val="hybridMultilevel"/>
    <w:tmpl w:val="742AD0A8"/>
    <w:lvl w:ilvl="0" w:tplc="66C406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6CB5F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E158901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33C0D16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80524F22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50E851BA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36CD40A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454AA9A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AAE83AA4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0A41081"/>
    <w:multiLevelType w:val="multilevel"/>
    <w:tmpl w:val="8C9807F0"/>
    <w:lvl w:ilvl="0">
      <w:start w:val="1"/>
      <w:numFmt w:val="decimal"/>
      <w:suff w:val="nothing"/>
      <w:lvlText w:val="（%1）"/>
      <w:lvlJc w:val="left"/>
      <w:pPr>
        <w:ind w:left="11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30D"/>
    <w:rsid w:val="0000363C"/>
    <w:rsid w:val="00007DAA"/>
    <w:rsid w:val="00053FE4"/>
    <w:rsid w:val="000610F1"/>
    <w:rsid w:val="00075F03"/>
    <w:rsid w:val="0009799E"/>
    <w:rsid w:val="000D6376"/>
    <w:rsid w:val="000E1171"/>
    <w:rsid w:val="000E218C"/>
    <w:rsid w:val="000E5BEE"/>
    <w:rsid w:val="000F0BD1"/>
    <w:rsid w:val="00114B21"/>
    <w:rsid w:val="00122000"/>
    <w:rsid w:val="001245C5"/>
    <w:rsid w:val="00127F10"/>
    <w:rsid w:val="00134A36"/>
    <w:rsid w:val="00134D08"/>
    <w:rsid w:val="00153E7B"/>
    <w:rsid w:val="00183D0D"/>
    <w:rsid w:val="0018537F"/>
    <w:rsid w:val="001C7ECE"/>
    <w:rsid w:val="001D0D14"/>
    <w:rsid w:val="001F177A"/>
    <w:rsid w:val="001F530D"/>
    <w:rsid w:val="00202454"/>
    <w:rsid w:val="00212970"/>
    <w:rsid w:val="00212A54"/>
    <w:rsid w:val="002276B0"/>
    <w:rsid w:val="00230023"/>
    <w:rsid w:val="0023208B"/>
    <w:rsid w:val="00253F16"/>
    <w:rsid w:val="00266A84"/>
    <w:rsid w:val="00266D61"/>
    <w:rsid w:val="002673AD"/>
    <w:rsid w:val="00270FD0"/>
    <w:rsid w:val="002A3B80"/>
    <w:rsid w:val="002C0C9A"/>
    <w:rsid w:val="002C7857"/>
    <w:rsid w:val="002D4687"/>
    <w:rsid w:val="002F0E3A"/>
    <w:rsid w:val="00303058"/>
    <w:rsid w:val="00315B51"/>
    <w:rsid w:val="00321B40"/>
    <w:rsid w:val="003400D2"/>
    <w:rsid w:val="00347F63"/>
    <w:rsid w:val="00350BE0"/>
    <w:rsid w:val="00350C01"/>
    <w:rsid w:val="00366DFC"/>
    <w:rsid w:val="00380229"/>
    <w:rsid w:val="003850CD"/>
    <w:rsid w:val="00395C9C"/>
    <w:rsid w:val="003A3DA9"/>
    <w:rsid w:val="003B0325"/>
    <w:rsid w:val="003B50BF"/>
    <w:rsid w:val="003D7305"/>
    <w:rsid w:val="003E3882"/>
    <w:rsid w:val="003E59EA"/>
    <w:rsid w:val="004169C9"/>
    <w:rsid w:val="00417576"/>
    <w:rsid w:val="00427EC9"/>
    <w:rsid w:val="004436B6"/>
    <w:rsid w:val="00472D8F"/>
    <w:rsid w:val="00475C0D"/>
    <w:rsid w:val="00484846"/>
    <w:rsid w:val="00484F9F"/>
    <w:rsid w:val="00495C4C"/>
    <w:rsid w:val="004B32FF"/>
    <w:rsid w:val="004D6FF9"/>
    <w:rsid w:val="005162B1"/>
    <w:rsid w:val="00522A5F"/>
    <w:rsid w:val="00531C52"/>
    <w:rsid w:val="00535894"/>
    <w:rsid w:val="00552D63"/>
    <w:rsid w:val="00585D14"/>
    <w:rsid w:val="00594753"/>
    <w:rsid w:val="005A073A"/>
    <w:rsid w:val="005A54D4"/>
    <w:rsid w:val="005C2142"/>
    <w:rsid w:val="005E0781"/>
    <w:rsid w:val="005F19D6"/>
    <w:rsid w:val="005F69DA"/>
    <w:rsid w:val="0060037C"/>
    <w:rsid w:val="00611443"/>
    <w:rsid w:val="00622DB7"/>
    <w:rsid w:val="00627B4D"/>
    <w:rsid w:val="0063791D"/>
    <w:rsid w:val="0065582B"/>
    <w:rsid w:val="00657896"/>
    <w:rsid w:val="00667238"/>
    <w:rsid w:val="006735A5"/>
    <w:rsid w:val="006806FD"/>
    <w:rsid w:val="00682FD1"/>
    <w:rsid w:val="006858A5"/>
    <w:rsid w:val="00695FFE"/>
    <w:rsid w:val="0069613F"/>
    <w:rsid w:val="006B3E43"/>
    <w:rsid w:val="006C4B93"/>
    <w:rsid w:val="006D5342"/>
    <w:rsid w:val="006D5400"/>
    <w:rsid w:val="006D5BCC"/>
    <w:rsid w:val="006D7558"/>
    <w:rsid w:val="006F2A65"/>
    <w:rsid w:val="007146DA"/>
    <w:rsid w:val="00715D75"/>
    <w:rsid w:val="007226B3"/>
    <w:rsid w:val="00723718"/>
    <w:rsid w:val="007262AF"/>
    <w:rsid w:val="007554D8"/>
    <w:rsid w:val="007811C8"/>
    <w:rsid w:val="00793D42"/>
    <w:rsid w:val="007A1F62"/>
    <w:rsid w:val="007A4954"/>
    <w:rsid w:val="007B1426"/>
    <w:rsid w:val="007C1B69"/>
    <w:rsid w:val="007C3D66"/>
    <w:rsid w:val="007E5DBB"/>
    <w:rsid w:val="007E7442"/>
    <w:rsid w:val="007E7C7F"/>
    <w:rsid w:val="007F28E2"/>
    <w:rsid w:val="007F4FAC"/>
    <w:rsid w:val="0080066E"/>
    <w:rsid w:val="00817303"/>
    <w:rsid w:val="008235E5"/>
    <w:rsid w:val="00826659"/>
    <w:rsid w:val="008548C0"/>
    <w:rsid w:val="00880450"/>
    <w:rsid w:val="008856BE"/>
    <w:rsid w:val="00886C92"/>
    <w:rsid w:val="00890AD9"/>
    <w:rsid w:val="008A42F8"/>
    <w:rsid w:val="008A4BE9"/>
    <w:rsid w:val="008A6018"/>
    <w:rsid w:val="008C70DA"/>
    <w:rsid w:val="008D34D6"/>
    <w:rsid w:val="008E6622"/>
    <w:rsid w:val="009027F6"/>
    <w:rsid w:val="00906573"/>
    <w:rsid w:val="0091724F"/>
    <w:rsid w:val="009208FC"/>
    <w:rsid w:val="00931043"/>
    <w:rsid w:val="0093127E"/>
    <w:rsid w:val="00931281"/>
    <w:rsid w:val="00933896"/>
    <w:rsid w:val="00944E1D"/>
    <w:rsid w:val="0095028A"/>
    <w:rsid w:val="009656CE"/>
    <w:rsid w:val="00992CE6"/>
    <w:rsid w:val="009B4E99"/>
    <w:rsid w:val="009D1CF8"/>
    <w:rsid w:val="009E4432"/>
    <w:rsid w:val="009E4EC9"/>
    <w:rsid w:val="009F0B32"/>
    <w:rsid w:val="009F4825"/>
    <w:rsid w:val="009F7967"/>
    <w:rsid w:val="00A229FA"/>
    <w:rsid w:val="00A45C19"/>
    <w:rsid w:val="00A722CD"/>
    <w:rsid w:val="00A73FBE"/>
    <w:rsid w:val="00A76B4F"/>
    <w:rsid w:val="00A8380D"/>
    <w:rsid w:val="00A83BA1"/>
    <w:rsid w:val="00A92944"/>
    <w:rsid w:val="00AA1502"/>
    <w:rsid w:val="00AD4352"/>
    <w:rsid w:val="00AE1AEF"/>
    <w:rsid w:val="00AE2E70"/>
    <w:rsid w:val="00AF25E0"/>
    <w:rsid w:val="00AF6632"/>
    <w:rsid w:val="00B02711"/>
    <w:rsid w:val="00B1698E"/>
    <w:rsid w:val="00B2671D"/>
    <w:rsid w:val="00B304B2"/>
    <w:rsid w:val="00B37A40"/>
    <w:rsid w:val="00B7224A"/>
    <w:rsid w:val="00B94F03"/>
    <w:rsid w:val="00BA648C"/>
    <w:rsid w:val="00BC033B"/>
    <w:rsid w:val="00BC17CE"/>
    <w:rsid w:val="00BC473B"/>
    <w:rsid w:val="00BD57C1"/>
    <w:rsid w:val="00BE1C10"/>
    <w:rsid w:val="00C03DEC"/>
    <w:rsid w:val="00C0779C"/>
    <w:rsid w:val="00C17113"/>
    <w:rsid w:val="00C1773E"/>
    <w:rsid w:val="00C2548E"/>
    <w:rsid w:val="00C3019A"/>
    <w:rsid w:val="00C40F1E"/>
    <w:rsid w:val="00C55B9E"/>
    <w:rsid w:val="00C56197"/>
    <w:rsid w:val="00C60DA1"/>
    <w:rsid w:val="00C641E8"/>
    <w:rsid w:val="00C809EA"/>
    <w:rsid w:val="00C850B7"/>
    <w:rsid w:val="00C93E98"/>
    <w:rsid w:val="00C9627E"/>
    <w:rsid w:val="00C9641C"/>
    <w:rsid w:val="00CA07E5"/>
    <w:rsid w:val="00CA7D66"/>
    <w:rsid w:val="00CF277E"/>
    <w:rsid w:val="00CF36A6"/>
    <w:rsid w:val="00CF770A"/>
    <w:rsid w:val="00D4533C"/>
    <w:rsid w:val="00D70BA5"/>
    <w:rsid w:val="00D72A98"/>
    <w:rsid w:val="00D76183"/>
    <w:rsid w:val="00D775B8"/>
    <w:rsid w:val="00D776B3"/>
    <w:rsid w:val="00D842C0"/>
    <w:rsid w:val="00D859E1"/>
    <w:rsid w:val="00D928A3"/>
    <w:rsid w:val="00D935B6"/>
    <w:rsid w:val="00DA0984"/>
    <w:rsid w:val="00DA6E73"/>
    <w:rsid w:val="00DB4C6F"/>
    <w:rsid w:val="00DB7ADE"/>
    <w:rsid w:val="00DC0607"/>
    <w:rsid w:val="00DD4405"/>
    <w:rsid w:val="00DD5A98"/>
    <w:rsid w:val="00E21205"/>
    <w:rsid w:val="00E27312"/>
    <w:rsid w:val="00E61F40"/>
    <w:rsid w:val="00E6322D"/>
    <w:rsid w:val="00E71F97"/>
    <w:rsid w:val="00E724D6"/>
    <w:rsid w:val="00E72EC9"/>
    <w:rsid w:val="00E73079"/>
    <w:rsid w:val="00E95215"/>
    <w:rsid w:val="00EA3D59"/>
    <w:rsid w:val="00EB14C7"/>
    <w:rsid w:val="00EC1D92"/>
    <w:rsid w:val="00EE0500"/>
    <w:rsid w:val="00EE153F"/>
    <w:rsid w:val="00EF357C"/>
    <w:rsid w:val="00F55CF8"/>
    <w:rsid w:val="00F91297"/>
    <w:rsid w:val="00F95EEC"/>
    <w:rsid w:val="00FA26E3"/>
    <w:rsid w:val="00FA2B0F"/>
    <w:rsid w:val="00FA4386"/>
    <w:rsid w:val="00FA6954"/>
    <w:rsid w:val="00FE0A59"/>
    <w:rsid w:val="00FE159E"/>
    <w:rsid w:val="00FE7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0D"/>
    <w:pPr>
      <w:widowControl w:val="0"/>
      <w:ind w:leftChars="34" w:left="34" w:firstLineChars="150" w:firstLine="15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8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859E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8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859E1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D859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04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2</Pages>
  <Words>175</Words>
  <Characters>998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实验2  简单查询和连接查询</dc:title>
  <dc:subject/>
  <dc:creator>new</dc:creator>
  <cp:keywords/>
  <dc:description/>
  <cp:lastModifiedBy>mqw</cp:lastModifiedBy>
  <cp:revision>9</cp:revision>
  <dcterms:created xsi:type="dcterms:W3CDTF">2019-03-15T08:59:00Z</dcterms:created>
  <dcterms:modified xsi:type="dcterms:W3CDTF">2019-03-18T06:34:00Z</dcterms:modified>
</cp:coreProperties>
</file>